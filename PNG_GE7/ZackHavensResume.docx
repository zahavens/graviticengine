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CEC51D6" w14:textId="77777777" w:rsidTr="001B2ABD">
        <w:trPr>
          <w:trHeight w:val="4410"/>
        </w:trPr>
        <w:tc>
          <w:tcPr>
            <w:tcW w:w="3600" w:type="dxa"/>
            <w:vAlign w:val="bottom"/>
          </w:tcPr>
          <w:p w14:paraId="5BB4FFEA" w14:textId="4EC71F22" w:rsidR="001B2ABD" w:rsidRDefault="00AD67C3" w:rsidP="001B2ABD">
            <w:pPr>
              <w:tabs>
                <w:tab w:val="left" w:pos="990"/>
              </w:tabs>
              <w:jc w:val="center"/>
            </w:pPr>
            <w:r w:rsidRPr="00AD67C3">
              <w:t>.c</w:t>
            </w:r>
            <w:r>
              <w:rPr>
                <w:noProof/>
              </w:rPr>
              <w:drawing>
                <wp:inline distT="0" distB="0" distL="0" distR="0" wp14:anchorId="48022D2C" wp14:editId="168BD850">
                  <wp:extent cx="1013460" cy="1890784"/>
                  <wp:effectExtent l="0" t="0" r="0" b="0"/>
                  <wp:docPr id="280889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5392" cy="1894389"/>
                          </a:xfrm>
                          <a:prstGeom prst="rect">
                            <a:avLst/>
                          </a:prstGeom>
                          <a:noFill/>
                          <a:ln>
                            <a:noFill/>
                          </a:ln>
                        </pic:spPr>
                      </pic:pic>
                    </a:graphicData>
                  </a:graphic>
                </wp:inline>
              </w:drawing>
            </w:r>
            <w:r w:rsidRPr="00AD67C3">
              <w:t>om/g</w:t>
            </w:r>
          </w:p>
        </w:tc>
        <w:tc>
          <w:tcPr>
            <w:tcW w:w="720" w:type="dxa"/>
          </w:tcPr>
          <w:p w14:paraId="49CA9125" w14:textId="77777777" w:rsidR="001B2ABD" w:rsidRDefault="001B2ABD" w:rsidP="000C45FF">
            <w:pPr>
              <w:tabs>
                <w:tab w:val="left" w:pos="990"/>
              </w:tabs>
            </w:pPr>
          </w:p>
        </w:tc>
        <w:tc>
          <w:tcPr>
            <w:tcW w:w="6470" w:type="dxa"/>
            <w:vAlign w:val="bottom"/>
          </w:tcPr>
          <w:p w14:paraId="7B2F09CF" w14:textId="569C71E9" w:rsidR="001B2ABD" w:rsidRDefault="005A1DCA" w:rsidP="001B2ABD">
            <w:pPr>
              <w:pStyle w:val="Title"/>
            </w:pPr>
            <w:r>
              <w:t>Zack Havens</w:t>
            </w:r>
          </w:p>
          <w:p w14:paraId="56985471" w14:textId="4E0CAD3C" w:rsidR="001B2ABD" w:rsidRDefault="000B7632" w:rsidP="001B2ABD">
            <w:pPr>
              <w:pStyle w:val="Subtitle"/>
            </w:pPr>
            <w:r w:rsidRPr="00AD67C3">
              <w:rPr>
                <w:spacing w:val="78"/>
                <w:w w:val="100"/>
              </w:rPr>
              <w:t>Researche</w:t>
            </w:r>
            <w:r w:rsidRPr="00AD67C3">
              <w:rPr>
                <w:spacing w:val="2"/>
                <w:w w:val="100"/>
              </w:rPr>
              <w:t>r</w:t>
            </w:r>
          </w:p>
        </w:tc>
      </w:tr>
      <w:tr w:rsidR="001B2ABD" w14:paraId="5E7B1365" w14:textId="77777777" w:rsidTr="001B2ABD">
        <w:tc>
          <w:tcPr>
            <w:tcW w:w="3600" w:type="dxa"/>
          </w:tcPr>
          <w:p w14:paraId="010C4FF8" w14:textId="251E49CE" w:rsidR="001B2ABD" w:rsidRDefault="001B2ABD" w:rsidP="00036450">
            <w:pPr>
              <w:pStyle w:val="Heading3"/>
            </w:pPr>
          </w:p>
          <w:sdt>
            <w:sdtPr>
              <w:id w:val="355866036"/>
              <w:placeholder>
                <w:docPart w:val="0BDB59A599A546F6AC93C2D90C3E27CD"/>
              </w:placeholder>
              <w:temporary/>
              <w:showingPlcHdr/>
              <w15:appearance w15:val="hidden"/>
            </w:sdtPr>
            <w:sdtContent>
              <w:p w14:paraId="50648CAC" w14:textId="3DA84B3E"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C758970" w14:textId="77777777" w:rsidR="009260CD" w:rsidRDefault="009260CD" w:rsidP="009260CD"/>
              <w:p w14:paraId="042662A9" w14:textId="31E7E023"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4FA3A01F" w14:textId="77777777" w:rsidR="00036450" w:rsidRDefault="00036450" w:rsidP="00036450"/>
          <w:sdt>
            <w:sdtPr>
              <w:id w:val="-1954003311"/>
              <w:placeholder>
                <w:docPart w:val="6641498C0E8F41529609195E0587A1AC"/>
              </w:placeholder>
              <w:temporary/>
              <w:showingPlcHdr/>
              <w15:appearance w15:val="hidden"/>
            </w:sdtPr>
            <w:sdtContent>
              <w:p w14:paraId="18E46F78" w14:textId="4AF4F2E6" w:rsidR="004D3011" w:rsidRPr="00D47AD0" w:rsidRDefault="00CB0055" w:rsidP="00D47AD0">
                <w:pPr>
                  <w:pStyle w:val="Heading3"/>
                </w:pPr>
                <w:r w:rsidRPr="00CB0055">
                  <w:t>Contact</w:t>
                </w:r>
              </w:p>
            </w:sdtContent>
          </w:sdt>
          <w:sdt>
            <w:sdtPr>
              <w:id w:val="-240260293"/>
              <w:placeholder>
                <w:docPart w:val="B71BEEB1060B4A79B36CB0AF141AAE3B"/>
              </w:placeholder>
              <w:temporary/>
              <w:showingPlcHdr/>
              <w15:appearance w15:val="hidden"/>
            </w:sdtPr>
            <w:sdtContent>
              <w:p w14:paraId="0E951EB2" w14:textId="77777777" w:rsidR="004D3011" w:rsidRDefault="004D3011" w:rsidP="004D3011">
                <w:r w:rsidRPr="004D3011">
                  <w:t>EMAIL:</w:t>
                </w:r>
              </w:p>
            </w:sdtContent>
          </w:sdt>
          <w:p w14:paraId="09C74CD0" w14:textId="3126EBA4" w:rsidR="00036450" w:rsidRPr="00E4381A" w:rsidRDefault="00D47AD0" w:rsidP="004D3011">
            <w:pPr>
              <w:rPr>
                <w:rStyle w:val="Hyperlink"/>
              </w:rPr>
            </w:pPr>
            <w:hyperlink r:id="rId7" w:history="1">
              <w:r w:rsidRPr="00DE1111">
                <w:rPr>
                  <w:rStyle w:val="Hyperlink"/>
                </w:rPr>
                <w:t>zahavens@gmail.com</w:t>
              </w:r>
            </w:hyperlink>
          </w:p>
          <w:p w14:paraId="3DDA793E" w14:textId="116B400D" w:rsidR="004D3011" w:rsidRDefault="004D3011" w:rsidP="00CB0055">
            <w:pPr>
              <w:pStyle w:val="Heading3"/>
            </w:pPr>
          </w:p>
          <w:p w14:paraId="4D45E918" w14:textId="5106EAD1" w:rsidR="00D47AD0" w:rsidRPr="00D47AD0" w:rsidRDefault="00D47AD0" w:rsidP="00D47AD0"/>
          <w:sdt>
            <w:sdtPr>
              <w:id w:val="1444813694"/>
              <w:placeholder>
                <w:docPart w:val="F45A303E60E6434482ED9BDFB3BBEC0A"/>
              </w:placeholder>
              <w:temporary/>
              <w:showingPlcHdr/>
              <w15:appearance w15:val="hidden"/>
            </w:sdtPr>
            <w:sdtContent>
              <w:p w14:paraId="016A036A" w14:textId="77777777" w:rsidR="004D3011" w:rsidRDefault="004D3011" w:rsidP="004D3011">
                <w:r w:rsidRPr="004D3011">
                  <w:t>Hobby #1</w:t>
                </w:r>
              </w:p>
            </w:sdtContent>
          </w:sdt>
          <w:sdt>
            <w:sdtPr>
              <w:id w:val="127826779"/>
              <w:placeholder>
                <w:docPart w:val="7AD16C1EE1B2438799C6284C8569BF7E"/>
              </w:placeholder>
              <w:temporary/>
              <w:showingPlcHdr/>
              <w15:appearance w15:val="hidden"/>
            </w:sdtPr>
            <w:sdtContent>
              <w:p w14:paraId="5B119C59" w14:textId="77777777" w:rsidR="004D3011" w:rsidRDefault="004D3011" w:rsidP="004D3011">
                <w:r w:rsidRPr="004D3011">
                  <w:t>Hobby #2</w:t>
                </w:r>
              </w:p>
            </w:sdtContent>
          </w:sdt>
          <w:sdt>
            <w:sdtPr>
              <w:id w:val="-1460640448"/>
              <w:placeholder>
                <w:docPart w:val="2C939769E03B45349F7970D03336CDE6"/>
              </w:placeholder>
              <w:temporary/>
              <w:showingPlcHdr/>
              <w15:appearance w15:val="hidden"/>
            </w:sdtPr>
            <w:sdtContent>
              <w:p w14:paraId="4DA7EDEE" w14:textId="77777777" w:rsidR="004D3011" w:rsidRDefault="004D3011" w:rsidP="004D3011">
                <w:r w:rsidRPr="004D3011">
                  <w:t>Hobby #3</w:t>
                </w:r>
              </w:p>
            </w:sdtContent>
          </w:sdt>
          <w:sdt>
            <w:sdtPr>
              <w:id w:val="-1376452077"/>
              <w:placeholder>
                <w:docPart w:val="2D9472A676124317B359BEE6F57F656D"/>
              </w:placeholder>
              <w:temporary/>
              <w:showingPlcHdr/>
              <w15:appearance w15:val="hidden"/>
            </w:sdtPr>
            <w:sdtContent>
              <w:p w14:paraId="3E5FA278" w14:textId="77777777" w:rsidR="004D3011" w:rsidRPr="004D3011" w:rsidRDefault="004D3011" w:rsidP="004D3011">
                <w:r w:rsidRPr="004D3011">
                  <w:t>Hobby #4</w:t>
                </w:r>
              </w:p>
            </w:sdtContent>
          </w:sdt>
        </w:tc>
        <w:tc>
          <w:tcPr>
            <w:tcW w:w="720" w:type="dxa"/>
          </w:tcPr>
          <w:p w14:paraId="75E8BBB8" w14:textId="77777777" w:rsidR="001B2ABD" w:rsidRDefault="001B2ABD" w:rsidP="000C45FF">
            <w:pPr>
              <w:tabs>
                <w:tab w:val="left" w:pos="990"/>
              </w:tabs>
            </w:pPr>
          </w:p>
        </w:tc>
        <w:tc>
          <w:tcPr>
            <w:tcW w:w="6470" w:type="dxa"/>
          </w:tcPr>
          <w:sdt>
            <w:sdtPr>
              <w:id w:val="1049110328"/>
              <w:placeholder>
                <w:docPart w:val="A6B1366DCBF346389D4E453F47633768"/>
              </w:placeholder>
              <w:temporary/>
              <w:showingPlcHdr/>
              <w15:appearance w15:val="hidden"/>
            </w:sdtPr>
            <w:sdtContent>
              <w:p w14:paraId="7C7671C9" w14:textId="77777777" w:rsidR="001B2ABD" w:rsidRDefault="00E25A26" w:rsidP="00036450">
                <w:pPr>
                  <w:pStyle w:val="Heading2"/>
                </w:pPr>
                <w:r w:rsidRPr="00036450">
                  <w:t>EDUCATION</w:t>
                </w:r>
              </w:p>
            </w:sdtContent>
          </w:sdt>
          <w:p w14:paraId="66F8143E" w14:textId="6D6B0037" w:rsidR="00036450" w:rsidRPr="00036450" w:rsidRDefault="005A1DCA" w:rsidP="00B359E4">
            <w:pPr>
              <w:pStyle w:val="Heading4"/>
            </w:pPr>
            <w:r>
              <w:t>Colorado School of Mines</w:t>
            </w:r>
          </w:p>
          <w:p w14:paraId="562D81D6" w14:textId="7DB9E307" w:rsidR="00036450" w:rsidRPr="00B359E4" w:rsidRDefault="005A1DCA" w:rsidP="00B359E4">
            <w:pPr>
              <w:pStyle w:val="Date"/>
            </w:pPr>
            <w:r>
              <w:t>Graduated 2014. Bachelor of Science in Mathematics, Statistics.</w:t>
            </w:r>
          </w:p>
          <w:p w14:paraId="296FC9B8" w14:textId="122D2308" w:rsidR="00036450" w:rsidRDefault="002B122C" w:rsidP="00036450">
            <w:pPr>
              <w:rPr>
                <w:rStyle w:val="hgkelc"/>
                <w:lang w:val="en"/>
              </w:rPr>
            </w:pPr>
            <w:r>
              <w:rPr>
                <w:rStyle w:val="hgkelc"/>
                <w:lang w:val="en"/>
              </w:rPr>
              <w:t xml:space="preserve">BELS </w:t>
            </w:r>
            <w:r w:rsidR="00D47AD0">
              <w:rPr>
                <w:rStyle w:val="hgkelc"/>
                <w:lang w:val="en"/>
              </w:rPr>
              <w:t>M</w:t>
            </w:r>
            <w:r>
              <w:rPr>
                <w:rStyle w:val="hgkelc"/>
                <w:lang w:val="en"/>
              </w:rPr>
              <w:t xml:space="preserve">inor. Operation Research </w:t>
            </w:r>
            <w:r w:rsidR="00D47AD0">
              <w:rPr>
                <w:rStyle w:val="hgkelc"/>
                <w:lang w:val="en"/>
              </w:rPr>
              <w:t xml:space="preserve">(OR) </w:t>
            </w:r>
            <w:r>
              <w:rPr>
                <w:rStyle w:val="hgkelc"/>
                <w:lang w:val="en"/>
              </w:rPr>
              <w:t>Focus</w:t>
            </w:r>
            <w:r w:rsidR="00D47AD0">
              <w:rPr>
                <w:rStyle w:val="hgkelc"/>
                <w:lang w:val="en"/>
              </w:rPr>
              <w:t>. Magna Cum Laude.</w:t>
            </w:r>
          </w:p>
          <w:p w14:paraId="3210BB4B" w14:textId="3C74F918" w:rsidR="00036450" w:rsidRDefault="00036450" w:rsidP="00036450"/>
          <w:sdt>
            <w:sdtPr>
              <w:id w:val="1001553383"/>
              <w:placeholder>
                <w:docPart w:val="A04CC89C2B4941A3B9BC652187ED600A"/>
              </w:placeholder>
              <w:temporary/>
              <w:showingPlcHdr/>
              <w15:appearance w15:val="hidden"/>
            </w:sdtPr>
            <w:sdtContent>
              <w:p w14:paraId="46EDFDD8" w14:textId="77777777" w:rsidR="00036450" w:rsidRDefault="00036450" w:rsidP="00036450">
                <w:pPr>
                  <w:pStyle w:val="Heading2"/>
                </w:pPr>
                <w:r w:rsidRPr="00036450">
                  <w:t>WORK EXPERIENCE</w:t>
                </w:r>
              </w:p>
            </w:sdtContent>
          </w:sdt>
          <w:p w14:paraId="2ED2BDAE" w14:textId="3D36291C" w:rsidR="002B122C" w:rsidRDefault="002B122C" w:rsidP="00B359E4">
            <w:pPr>
              <w:pStyle w:val="Heading4"/>
            </w:pPr>
            <w:r>
              <w:t>Vidliography: Researcher</w:t>
            </w:r>
          </w:p>
          <w:p w14:paraId="1AFFCFB2" w14:textId="2CFE7749" w:rsidR="002B122C" w:rsidRDefault="002B122C" w:rsidP="002B122C">
            <w:r>
              <w:t>2014</w:t>
            </w:r>
          </w:p>
          <w:p w14:paraId="752DAE6B" w14:textId="4CAA3135" w:rsidR="002B122C" w:rsidRDefault="00D47AD0" w:rsidP="002B122C">
            <w:r>
              <w:t xml:space="preserve">Fact checked videos for correctness. </w:t>
            </w:r>
          </w:p>
          <w:p w14:paraId="4F581C20" w14:textId="77777777" w:rsidR="00D47AD0" w:rsidRPr="002B122C" w:rsidRDefault="00D47AD0" w:rsidP="002B122C"/>
          <w:p w14:paraId="33302847" w14:textId="1B1C7C21" w:rsidR="00036450" w:rsidRDefault="002B122C" w:rsidP="00B359E4">
            <w:pPr>
              <w:pStyle w:val="Heading4"/>
              <w:rPr>
                <w:bCs/>
              </w:rPr>
            </w:pPr>
            <w:r>
              <w:t>Arm:</w:t>
            </w:r>
            <w:r w:rsidR="00036450">
              <w:t xml:space="preserve"> </w:t>
            </w:r>
            <w:r w:rsidR="00036450" w:rsidRPr="00036450">
              <w:t xml:space="preserve"> </w:t>
            </w:r>
            <w:r>
              <w:t>Application Engineer</w:t>
            </w:r>
          </w:p>
          <w:p w14:paraId="5985F958" w14:textId="11967B4F" w:rsidR="00036450" w:rsidRPr="00036450" w:rsidRDefault="002B122C" w:rsidP="00B359E4">
            <w:pPr>
              <w:pStyle w:val="Date"/>
            </w:pPr>
            <w:r>
              <w:t>2015 - 2018</w:t>
            </w:r>
          </w:p>
          <w:p w14:paraId="03BB7EBD" w14:textId="7C57CFE0" w:rsidR="00036450" w:rsidRDefault="002B122C" w:rsidP="00036450">
            <w:r>
              <w:t>Provided Technical Support, Presales, and Licensing for Keil’s Microcontroller Development Kit (MDK). Troubleshooting problems on behalf of Arm and its clients.</w:t>
            </w:r>
            <w:r w:rsidR="00036450" w:rsidRPr="00036450">
              <w:t xml:space="preserve"> </w:t>
            </w:r>
          </w:p>
          <w:p w14:paraId="4AF9BD00" w14:textId="77777777" w:rsidR="004D3011" w:rsidRDefault="004D3011" w:rsidP="00036450"/>
          <w:p w14:paraId="69D48682" w14:textId="30EA0627" w:rsidR="004D3011" w:rsidRPr="004D3011" w:rsidRDefault="002B122C" w:rsidP="00B359E4">
            <w:pPr>
              <w:pStyle w:val="Heading4"/>
              <w:rPr>
                <w:bCs/>
              </w:rPr>
            </w:pPr>
            <w:r>
              <w:t>Self: Inventor</w:t>
            </w:r>
          </w:p>
          <w:p w14:paraId="19391D71" w14:textId="624AE9F4" w:rsidR="004D3011" w:rsidRPr="004D3011" w:rsidRDefault="002B122C" w:rsidP="00B359E4">
            <w:pPr>
              <w:pStyle w:val="Date"/>
            </w:pPr>
            <w:r>
              <w:t>2018 - Present</w:t>
            </w:r>
          </w:p>
          <w:p w14:paraId="3F2B4753" w14:textId="78EE7DA9" w:rsidR="004D3011" w:rsidRPr="004D3011" w:rsidRDefault="002B122C" w:rsidP="004D3011">
            <w:r>
              <w:t xml:space="preserve">Focused </w:t>
            </w:r>
            <w:r w:rsidR="00D47AD0">
              <w:t xml:space="preserve">research on one invention path. </w:t>
            </w:r>
            <w:r w:rsidR="008463B4">
              <w:t xml:space="preserve">For more information, see the following url: </w:t>
            </w:r>
            <w:r w:rsidR="008463B4" w:rsidRPr="008463B4">
              <w:t>https://github.com/zahavens/graviticengine</w:t>
            </w:r>
          </w:p>
          <w:p w14:paraId="7A5C1BBB" w14:textId="77777777" w:rsidR="004D3011" w:rsidRDefault="004D3011" w:rsidP="00036450"/>
          <w:p w14:paraId="052102F5" w14:textId="4FF0CD92" w:rsidR="00036450" w:rsidRPr="004D3011" w:rsidRDefault="00AD67C3" w:rsidP="004D3011">
            <w:pPr>
              <w:rPr>
                <w:color w:val="FFFFFF" w:themeColor="background1"/>
              </w:rPr>
            </w:pPr>
            <w:r>
              <w:rPr>
                <w:color w:val="FFFFFF" w:themeColor="background1"/>
              </w:rPr>
              <w:t>\</w:t>
            </w:r>
          </w:p>
        </w:tc>
      </w:tr>
    </w:tbl>
    <w:p w14:paraId="32A3F1D8" w14:textId="77777777" w:rsidR="0077754D" w:rsidRDefault="0077754D" w:rsidP="000C45FF">
      <w:pPr>
        <w:tabs>
          <w:tab w:val="left" w:pos="990"/>
        </w:tabs>
      </w:pPr>
    </w:p>
    <w:sectPr w:rsidR="0077754D"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53D03" w14:textId="77777777" w:rsidR="004F0345" w:rsidRDefault="004F0345" w:rsidP="000C45FF">
      <w:r>
        <w:separator/>
      </w:r>
    </w:p>
  </w:endnote>
  <w:endnote w:type="continuationSeparator" w:id="0">
    <w:p w14:paraId="46FD1C49" w14:textId="77777777" w:rsidR="004F0345" w:rsidRDefault="004F034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Calibri"/>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1EA02" w14:textId="77777777" w:rsidR="004F0345" w:rsidRDefault="004F0345" w:rsidP="000C45FF">
      <w:r>
        <w:separator/>
      </w:r>
    </w:p>
  </w:footnote>
  <w:footnote w:type="continuationSeparator" w:id="0">
    <w:p w14:paraId="4AAE8671" w14:textId="77777777" w:rsidR="004F0345" w:rsidRDefault="004F034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BBC1" w14:textId="77777777" w:rsidR="000C45FF" w:rsidRDefault="000C45FF">
    <w:pPr>
      <w:pStyle w:val="Header"/>
    </w:pPr>
    <w:r>
      <w:rPr>
        <w:noProof/>
      </w:rPr>
      <w:drawing>
        <wp:anchor distT="0" distB="0" distL="114300" distR="114300" simplePos="0" relativeHeight="251658240" behindDoc="1" locked="0" layoutInCell="1" allowOverlap="1" wp14:anchorId="3C90E9CC" wp14:editId="1E6606F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CA"/>
    <w:rsid w:val="00036450"/>
    <w:rsid w:val="00094499"/>
    <w:rsid w:val="000B7632"/>
    <w:rsid w:val="000C45FF"/>
    <w:rsid w:val="000E3FD1"/>
    <w:rsid w:val="00112054"/>
    <w:rsid w:val="001317D8"/>
    <w:rsid w:val="001525E1"/>
    <w:rsid w:val="00180329"/>
    <w:rsid w:val="0019001F"/>
    <w:rsid w:val="001A74A5"/>
    <w:rsid w:val="001B2ABD"/>
    <w:rsid w:val="001E0391"/>
    <w:rsid w:val="001E1759"/>
    <w:rsid w:val="001F1ECC"/>
    <w:rsid w:val="001F744C"/>
    <w:rsid w:val="002400EB"/>
    <w:rsid w:val="00256CF7"/>
    <w:rsid w:val="0028014B"/>
    <w:rsid w:val="00281FD5"/>
    <w:rsid w:val="002B122C"/>
    <w:rsid w:val="0030481B"/>
    <w:rsid w:val="003156FC"/>
    <w:rsid w:val="003254B5"/>
    <w:rsid w:val="00325FF2"/>
    <w:rsid w:val="0037121F"/>
    <w:rsid w:val="003910D8"/>
    <w:rsid w:val="003A6B7D"/>
    <w:rsid w:val="003B06CA"/>
    <w:rsid w:val="004071FC"/>
    <w:rsid w:val="00445947"/>
    <w:rsid w:val="004813B3"/>
    <w:rsid w:val="00496591"/>
    <w:rsid w:val="004C63E4"/>
    <w:rsid w:val="004D3011"/>
    <w:rsid w:val="004F0345"/>
    <w:rsid w:val="005262AC"/>
    <w:rsid w:val="005A1DCA"/>
    <w:rsid w:val="005E39D5"/>
    <w:rsid w:val="00600670"/>
    <w:rsid w:val="0062123A"/>
    <w:rsid w:val="00646E75"/>
    <w:rsid w:val="006771D0"/>
    <w:rsid w:val="00715FCB"/>
    <w:rsid w:val="00743101"/>
    <w:rsid w:val="00764C9F"/>
    <w:rsid w:val="00765CEB"/>
    <w:rsid w:val="0077754D"/>
    <w:rsid w:val="007775E1"/>
    <w:rsid w:val="007867A0"/>
    <w:rsid w:val="007927F5"/>
    <w:rsid w:val="00802CA0"/>
    <w:rsid w:val="008463B4"/>
    <w:rsid w:val="009260CD"/>
    <w:rsid w:val="00940A66"/>
    <w:rsid w:val="0095141A"/>
    <w:rsid w:val="00952C25"/>
    <w:rsid w:val="00A2118D"/>
    <w:rsid w:val="00AD0A50"/>
    <w:rsid w:val="00AD67C3"/>
    <w:rsid w:val="00AD76E2"/>
    <w:rsid w:val="00AF73C4"/>
    <w:rsid w:val="00B20152"/>
    <w:rsid w:val="00B359E4"/>
    <w:rsid w:val="00B57D98"/>
    <w:rsid w:val="00B70850"/>
    <w:rsid w:val="00C066B6"/>
    <w:rsid w:val="00C37BA1"/>
    <w:rsid w:val="00C4674C"/>
    <w:rsid w:val="00C506CF"/>
    <w:rsid w:val="00C72BED"/>
    <w:rsid w:val="00C856B5"/>
    <w:rsid w:val="00C94679"/>
    <w:rsid w:val="00C9578B"/>
    <w:rsid w:val="00CB0055"/>
    <w:rsid w:val="00CD16F1"/>
    <w:rsid w:val="00D2522B"/>
    <w:rsid w:val="00D422DE"/>
    <w:rsid w:val="00D47AD0"/>
    <w:rsid w:val="00D5459D"/>
    <w:rsid w:val="00D8061E"/>
    <w:rsid w:val="00DA1F4D"/>
    <w:rsid w:val="00DD172A"/>
    <w:rsid w:val="00E25A26"/>
    <w:rsid w:val="00E4381A"/>
    <w:rsid w:val="00E55D74"/>
    <w:rsid w:val="00F60274"/>
    <w:rsid w:val="00F64F90"/>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33F3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customStyle="1" w:styleId="hgkelc">
    <w:name w:val="hgkelc"/>
    <w:basedOn w:val="DefaultParagraphFont"/>
    <w:rsid w:val="002B1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zahaven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203\AppData\Local\Microsoft\Office\16.0\DTS\en-US%7b870A3D20-D54A-4EDC-A9F1-CD6B6FA7B4AC%7d\%7b69E004E3-2E3F-4C87-9555-ABA4B3755E8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DB59A599A546F6AC93C2D90C3E27CD"/>
        <w:category>
          <w:name w:val="General"/>
          <w:gallery w:val="placeholder"/>
        </w:category>
        <w:types>
          <w:type w:val="bbPlcHdr"/>
        </w:types>
        <w:behaviors>
          <w:behavior w:val="content"/>
        </w:behaviors>
        <w:guid w:val="{6A9EFE5F-A453-463B-B8B8-DF30BBE80E60}"/>
      </w:docPartPr>
      <w:docPartBody>
        <w:p w:rsidR="00F74FF9"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F74FF9" w:rsidRDefault="00F74FF9" w:rsidP="009260CD"/>
        <w:p w:rsidR="00F74FF9" w:rsidRDefault="00000000">
          <w:pPr>
            <w:pStyle w:val="0BDB59A599A546F6AC93C2D90C3E27CD"/>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6641498C0E8F41529609195E0587A1AC"/>
        <w:category>
          <w:name w:val="General"/>
          <w:gallery w:val="placeholder"/>
        </w:category>
        <w:types>
          <w:type w:val="bbPlcHdr"/>
        </w:types>
        <w:behaviors>
          <w:behavior w:val="content"/>
        </w:behaviors>
        <w:guid w:val="{A8C07C72-DCF4-40E5-AE7A-EB9314542B98}"/>
      </w:docPartPr>
      <w:docPartBody>
        <w:p w:rsidR="00F74FF9" w:rsidRDefault="00000000">
          <w:pPr>
            <w:pStyle w:val="6641498C0E8F41529609195E0587A1AC"/>
          </w:pPr>
          <w:r w:rsidRPr="00CB0055">
            <w:t>Contact</w:t>
          </w:r>
        </w:p>
      </w:docPartBody>
    </w:docPart>
    <w:docPart>
      <w:docPartPr>
        <w:name w:val="B71BEEB1060B4A79B36CB0AF141AAE3B"/>
        <w:category>
          <w:name w:val="General"/>
          <w:gallery w:val="placeholder"/>
        </w:category>
        <w:types>
          <w:type w:val="bbPlcHdr"/>
        </w:types>
        <w:behaviors>
          <w:behavior w:val="content"/>
        </w:behaviors>
        <w:guid w:val="{1E106EE9-BF2C-48C6-973B-57C72BC98F9B}"/>
      </w:docPartPr>
      <w:docPartBody>
        <w:p w:rsidR="00F74FF9" w:rsidRDefault="00000000">
          <w:pPr>
            <w:pStyle w:val="B71BEEB1060B4A79B36CB0AF141AAE3B"/>
          </w:pPr>
          <w:r w:rsidRPr="004D3011">
            <w:t>EMAIL:</w:t>
          </w:r>
        </w:p>
      </w:docPartBody>
    </w:docPart>
    <w:docPart>
      <w:docPartPr>
        <w:name w:val="F45A303E60E6434482ED9BDFB3BBEC0A"/>
        <w:category>
          <w:name w:val="General"/>
          <w:gallery w:val="placeholder"/>
        </w:category>
        <w:types>
          <w:type w:val="bbPlcHdr"/>
        </w:types>
        <w:behaviors>
          <w:behavior w:val="content"/>
        </w:behaviors>
        <w:guid w:val="{969A4399-F213-4EF0-9D80-B3FDB7BD38E6}"/>
      </w:docPartPr>
      <w:docPartBody>
        <w:p w:rsidR="00F74FF9" w:rsidRDefault="00000000">
          <w:pPr>
            <w:pStyle w:val="F45A303E60E6434482ED9BDFB3BBEC0A"/>
          </w:pPr>
          <w:r w:rsidRPr="004D3011">
            <w:t>Hobby #1</w:t>
          </w:r>
        </w:p>
      </w:docPartBody>
    </w:docPart>
    <w:docPart>
      <w:docPartPr>
        <w:name w:val="7AD16C1EE1B2438799C6284C8569BF7E"/>
        <w:category>
          <w:name w:val="General"/>
          <w:gallery w:val="placeholder"/>
        </w:category>
        <w:types>
          <w:type w:val="bbPlcHdr"/>
        </w:types>
        <w:behaviors>
          <w:behavior w:val="content"/>
        </w:behaviors>
        <w:guid w:val="{7E901AB2-3EAE-4250-9C81-2B7244AB3F56}"/>
      </w:docPartPr>
      <w:docPartBody>
        <w:p w:rsidR="00F74FF9" w:rsidRDefault="00000000">
          <w:pPr>
            <w:pStyle w:val="7AD16C1EE1B2438799C6284C8569BF7E"/>
          </w:pPr>
          <w:r w:rsidRPr="004D3011">
            <w:t>Hobby #2</w:t>
          </w:r>
        </w:p>
      </w:docPartBody>
    </w:docPart>
    <w:docPart>
      <w:docPartPr>
        <w:name w:val="2C939769E03B45349F7970D03336CDE6"/>
        <w:category>
          <w:name w:val="General"/>
          <w:gallery w:val="placeholder"/>
        </w:category>
        <w:types>
          <w:type w:val="bbPlcHdr"/>
        </w:types>
        <w:behaviors>
          <w:behavior w:val="content"/>
        </w:behaviors>
        <w:guid w:val="{7826CA13-3E3A-420A-A467-D12762B3E0CD}"/>
      </w:docPartPr>
      <w:docPartBody>
        <w:p w:rsidR="00F74FF9" w:rsidRDefault="00000000">
          <w:pPr>
            <w:pStyle w:val="2C939769E03B45349F7970D03336CDE6"/>
          </w:pPr>
          <w:r w:rsidRPr="004D3011">
            <w:t>Hobby #3</w:t>
          </w:r>
        </w:p>
      </w:docPartBody>
    </w:docPart>
    <w:docPart>
      <w:docPartPr>
        <w:name w:val="2D9472A676124317B359BEE6F57F656D"/>
        <w:category>
          <w:name w:val="General"/>
          <w:gallery w:val="placeholder"/>
        </w:category>
        <w:types>
          <w:type w:val="bbPlcHdr"/>
        </w:types>
        <w:behaviors>
          <w:behavior w:val="content"/>
        </w:behaviors>
        <w:guid w:val="{E46AAF2F-82A2-4C1B-BE3B-1F4EB579F429}"/>
      </w:docPartPr>
      <w:docPartBody>
        <w:p w:rsidR="00F74FF9" w:rsidRDefault="00000000">
          <w:pPr>
            <w:pStyle w:val="2D9472A676124317B359BEE6F57F656D"/>
          </w:pPr>
          <w:r w:rsidRPr="004D3011">
            <w:t>Hobby #4</w:t>
          </w:r>
        </w:p>
      </w:docPartBody>
    </w:docPart>
    <w:docPart>
      <w:docPartPr>
        <w:name w:val="A6B1366DCBF346389D4E453F47633768"/>
        <w:category>
          <w:name w:val="General"/>
          <w:gallery w:val="placeholder"/>
        </w:category>
        <w:types>
          <w:type w:val="bbPlcHdr"/>
        </w:types>
        <w:behaviors>
          <w:behavior w:val="content"/>
        </w:behaviors>
        <w:guid w:val="{A753D9DA-2A60-4A47-B569-979C3217E844}"/>
      </w:docPartPr>
      <w:docPartBody>
        <w:p w:rsidR="00F74FF9" w:rsidRDefault="00000000">
          <w:pPr>
            <w:pStyle w:val="A6B1366DCBF346389D4E453F47633768"/>
          </w:pPr>
          <w:r w:rsidRPr="00036450">
            <w:t>EDUCATION</w:t>
          </w:r>
        </w:p>
      </w:docPartBody>
    </w:docPart>
    <w:docPart>
      <w:docPartPr>
        <w:name w:val="A04CC89C2B4941A3B9BC652187ED600A"/>
        <w:category>
          <w:name w:val="General"/>
          <w:gallery w:val="placeholder"/>
        </w:category>
        <w:types>
          <w:type w:val="bbPlcHdr"/>
        </w:types>
        <w:behaviors>
          <w:behavior w:val="content"/>
        </w:behaviors>
        <w:guid w:val="{2D246AE5-4008-4551-9792-7EDE0610D19B}"/>
      </w:docPartPr>
      <w:docPartBody>
        <w:p w:rsidR="00F74FF9" w:rsidRDefault="00000000">
          <w:pPr>
            <w:pStyle w:val="A04CC89C2B4941A3B9BC652187ED600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Calibri"/>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C8"/>
    <w:rsid w:val="0028014B"/>
    <w:rsid w:val="006C2D8E"/>
    <w:rsid w:val="0095141A"/>
    <w:rsid w:val="00955C00"/>
    <w:rsid w:val="00C856B5"/>
    <w:rsid w:val="00D8061E"/>
    <w:rsid w:val="00E578C8"/>
    <w:rsid w:val="00E82F8B"/>
    <w:rsid w:val="00F7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B59A599A546F6AC93C2D90C3E27CD">
    <w:name w:val="0BDB59A599A546F6AC93C2D90C3E27CD"/>
  </w:style>
  <w:style w:type="paragraph" w:customStyle="1" w:styleId="6641498C0E8F41529609195E0587A1AC">
    <w:name w:val="6641498C0E8F41529609195E0587A1AC"/>
  </w:style>
  <w:style w:type="paragraph" w:customStyle="1" w:styleId="B71BEEB1060B4A79B36CB0AF141AAE3B">
    <w:name w:val="B71BEEB1060B4A79B36CB0AF141AAE3B"/>
  </w:style>
  <w:style w:type="character" w:styleId="Hyperlink">
    <w:name w:val="Hyperlink"/>
    <w:basedOn w:val="DefaultParagraphFont"/>
    <w:uiPriority w:val="99"/>
    <w:unhideWhenUsed/>
    <w:rPr>
      <w:color w:val="BF4E14" w:themeColor="accent2" w:themeShade="BF"/>
      <w:u w:val="single"/>
    </w:rPr>
  </w:style>
  <w:style w:type="paragraph" w:customStyle="1" w:styleId="F45A303E60E6434482ED9BDFB3BBEC0A">
    <w:name w:val="F45A303E60E6434482ED9BDFB3BBEC0A"/>
  </w:style>
  <w:style w:type="paragraph" w:customStyle="1" w:styleId="7AD16C1EE1B2438799C6284C8569BF7E">
    <w:name w:val="7AD16C1EE1B2438799C6284C8569BF7E"/>
  </w:style>
  <w:style w:type="paragraph" w:customStyle="1" w:styleId="2C939769E03B45349F7970D03336CDE6">
    <w:name w:val="2C939769E03B45349F7970D03336CDE6"/>
  </w:style>
  <w:style w:type="paragraph" w:customStyle="1" w:styleId="2D9472A676124317B359BEE6F57F656D">
    <w:name w:val="2D9472A676124317B359BEE6F57F656D"/>
  </w:style>
  <w:style w:type="paragraph" w:customStyle="1" w:styleId="A6B1366DCBF346389D4E453F47633768">
    <w:name w:val="A6B1366DCBF346389D4E453F47633768"/>
  </w:style>
  <w:style w:type="paragraph" w:customStyle="1" w:styleId="A04CC89C2B4941A3B9BC652187ED600A">
    <w:name w:val="A04CC89C2B4941A3B9BC652187ED600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{69E004E3-2E3F-4C87-9555-ABA4B3755E85}tf00546271_win32</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2024-06-02T19:16:00Z</dcterms:created>
  <dcterms:modified xsi:type="dcterms:W3CDTF">2025-02-08T19:35:00Z</dcterms:modified>
</cp:coreProperties>
</file>